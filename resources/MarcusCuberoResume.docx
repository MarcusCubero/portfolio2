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3E" w:rsidRDefault="00AD403E" w:rsidP="00AD403E">
      <w:pPr>
        <w:pStyle w:val="Heading2"/>
      </w:pPr>
      <w:bookmarkStart w:id="0" w:name="_GoBack"/>
      <w:bookmarkEnd w:id="0"/>
      <w:r>
        <w:t>SUMMARY</w:t>
      </w:r>
    </w:p>
    <w:p w:rsidR="001A0006" w:rsidRDefault="00D767E8" w:rsidP="005C24B5">
      <w:pPr>
        <w:pStyle w:val="NoSpacing"/>
        <w:tabs>
          <w:tab w:val="right" w:pos="10800"/>
        </w:tabs>
        <w:jc w:val="both"/>
        <w:rPr>
          <w:rFonts w:cs="Times New Roman"/>
        </w:rPr>
      </w:pPr>
      <w:r>
        <w:rPr>
          <w:rFonts w:cs="Times New Roman"/>
        </w:rPr>
        <w:t xml:space="preserve">I enjoy exploring and learning as much as I can with coding, no matter the language. I like to take what we learn in class and see if I can change it or add to it enough to make something more practical or better. I am looking towards </w:t>
      </w:r>
      <w:r w:rsidR="005C0CC2">
        <w:rPr>
          <w:rFonts w:cs="Times New Roman"/>
        </w:rPr>
        <w:t>building a name for myself</w:t>
      </w:r>
      <w:r>
        <w:rPr>
          <w:rFonts w:cs="Times New Roman"/>
        </w:rPr>
        <w:t xml:space="preserve">. I have a passion for graphic design and am currently </w:t>
      </w:r>
      <w:r w:rsidR="005C0CC2">
        <w:rPr>
          <w:rFonts w:cs="Times New Roman"/>
        </w:rPr>
        <w:t>working</w:t>
      </w:r>
      <w:r>
        <w:rPr>
          <w:rFonts w:cs="Times New Roman"/>
        </w:rPr>
        <w:t xml:space="preserve"> </w:t>
      </w:r>
      <w:r w:rsidR="005C0CC2">
        <w:rPr>
          <w:rFonts w:cs="Times New Roman"/>
        </w:rPr>
        <w:t xml:space="preserve">on </w:t>
      </w:r>
      <w:r>
        <w:rPr>
          <w:rFonts w:cs="Times New Roman"/>
        </w:rPr>
        <w:t xml:space="preserve">making designs and selling them on clothing and mugs. </w:t>
      </w:r>
      <w:r w:rsidR="005C0CC2">
        <w:rPr>
          <w:rFonts w:cs="Times New Roman"/>
        </w:rPr>
        <w:t>I have also recently started a blog for photography. For the future, I would like to build a mobile application that is useful for more than just a select group of users.</w:t>
      </w:r>
    </w:p>
    <w:p w:rsidR="00AD403E" w:rsidRDefault="00AD403E" w:rsidP="005C24B5">
      <w:pPr>
        <w:pStyle w:val="NoSpacing"/>
        <w:tabs>
          <w:tab w:val="right" w:pos="10800"/>
        </w:tabs>
        <w:jc w:val="both"/>
        <w:rPr>
          <w:rFonts w:cs="Times New Roman"/>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159"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c>
          <w:tcPr>
            <w:tcW w:w="3331"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06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Java</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Word</w:t>
            </w:r>
          </w:p>
        </w:tc>
        <w:tc>
          <w:tcPr>
            <w:tcW w:w="2065" w:type="dxa"/>
          </w:tcPr>
          <w:p w:rsidR="00BD09E3" w:rsidRDefault="003C255C" w:rsidP="00BE5E79">
            <w:pPr>
              <w:pStyle w:val="NoSpacing"/>
              <w:tabs>
                <w:tab w:val="right" w:pos="10800"/>
              </w:tabs>
              <w:spacing w:before="20" w:after="20"/>
              <w:jc w:val="both"/>
              <w:rPr>
                <w:rFonts w:cs="Times New Roman"/>
              </w:rPr>
            </w:pPr>
            <w:r>
              <w:rPr>
                <w:rFonts w:cs="Times New Roman"/>
              </w:rPr>
              <w:t>Expert</w:t>
            </w:r>
          </w:p>
        </w:tc>
      </w:tr>
      <w:tr w:rsidR="00BD09E3" w:rsidTr="00E24CF0">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HTML 5</w:t>
            </w:r>
          </w:p>
        </w:tc>
        <w:tc>
          <w:tcPr>
            <w:tcW w:w="2159" w:type="dxa"/>
          </w:tcPr>
          <w:p w:rsidR="00BD09E3" w:rsidRDefault="00512CF1"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PowerPoint</w:t>
            </w:r>
          </w:p>
        </w:tc>
        <w:tc>
          <w:tcPr>
            <w:tcW w:w="2065" w:type="dxa"/>
          </w:tcPr>
          <w:p w:rsidR="00BD09E3" w:rsidRDefault="003C255C" w:rsidP="00BE5E79">
            <w:pPr>
              <w:pStyle w:val="NoSpacing"/>
              <w:tabs>
                <w:tab w:val="right" w:pos="10800"/>
              </w:tabs>
              <w:spacing w:before="20" w:after="20"/>
              <w:jc w:val="both"/>
              <w:rPr>
                <w:rFonts w:cs="Times New Roman"/>
              </w:rPr>
            </w:pPr>
            <w:r>
              <w:rPr>
                <w:rFonts w:cs="Times New Roman"/>
              </w:rPr>
              <w:t>Expert</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CSS</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D72781" w:rsidP="00BE5E79">
            <w:pPr>
              <w:pStyle w:val="NoSpacing"/>
              <w:tabs>
                <w:tab w:val="right" w:pos="10800"/>
              </w:tabs>
              <w:spacing w:before="20" w:after="20"/>
              <w:jc w:val="both"/>
              <w:rPr>
                <w:rFonts w:cs="Times New Roman"/>
              </w:rPr>
            </w:pPr>
            <w:r>
              <w:rPr>
                <w:rFonts w:cs="Times New Roman"/>
              </w:rPr>
              <w:t>Agile / Scrum</w:t>
            </w:r>
          </w:p>
        </w:tc>
        <w:tc>
          <w:tcPr>
            <w:tcW w:w="2065" w:type="dxa"/>
          </w:tcPr>
          <w:p w:rsidR="00BD09E3" w:rsidRDefault="00D72781"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SQL / databases / MySQL</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512CF1" w:rsidP="00BE5E79">
            <w:pPr>
              <w:pStyle w:val="NoSpacing"/>
              <w:tabs>
                <w:tab w:val="right" w:pos="10800"/>
              </w:tabs>
              <w:spacing w:before="20" w:after="20"/>
              <w:jc w:val="both"/>
              <w:rPr>
                <w:rFonts w:cs="Times New Roman"/>
              </w:rPr>
            </w:pPr>
            <w:r>
              <w:rPr>
                <w:rFonts w:cs="Times New Roman"/>
              </w:rPr>
              <w:t>Windows</w:t>
            </w:r>
            <w:r w:rsidR="00E24CF0">
              <w:rPr>
                <w:rFonts w:cs="Times New Roman"/>
              </w:rPr>
              <w:t xml:space="preserve"> 7, 10</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JUnit Testing</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NetBeans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GitHub version control</w:t>
            </w:r>
          </w:p>
        </w:tc>
        <w:tc>
          <w:tcPr>
            <w:tcW w:w="2159" w:type="dxa"/>
          </w:tcPr>
          <w:p w:rsidR="00E24CF0" w:rsidRDefault="00512CF1"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Eclipse / STS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 Ubuntu 16.04</w:t>
            </w:r>
          </w:p>
        </w:tc>
        <w:tc>
          <w:tcPr>
            <w:tcW w:w="2159" w:type="dxa"/>
          </w:tcPr>
          <w:p w:rsidR="00E24CF0" w:rsidRDefault="00512CF1"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Vi / Vim</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Shell Scripts</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D72781" w:rsidP="00BE5E79">
            <w:pPr>
              <w:pStyle w:val="NoSpacing"/>
              <w:tabs>
                <w:tab w:val="right" w:pos="10800"/>
              </w:tabs>
              <w:spacing w:before="20" w:after="20"/>
              <w:jc w:val="both"/>
              <w:rPr>
                <w:rFonts w:cs="Times New Roman"/>
              </w:rPr>
            </w:pPr>
            <w:r>
              <w:rPr>
                <w:rFonts w:cs="Times New Roman"/>
              </w:rPr>
              <w:t>Adobe Dreamweaver</w:t>
            </w:r>
          </w:p>
        </w:tc>
        <w:tc>
          <w:tcPr>
            <w:tcW w:w="2065" w:type="dxa"/>
          </w:tcPr>
          <w:p w:rsidR="00D72781" w:rsidRDefault="00D72781" w:rsidP="00BE5E79">
            <w:pPr>
              <w:pStyle w:val="NoSpacing"/>
              <w:tabs>
                <w:tab w:val="right" w:pos="10800"/>
              </w:tabs>
              <w:spacing w:before="20" w:after="20"/>
              <w:jc w:val="both"/>
              <w:rPr>
                <w:rFonts w:cs="Times New Roman"/>
              </w:rPr>
            </w:pPr>
            <w:r>
              <w:rPr>
                <w:rFonts w:cs="Times New Roman"/>
              </w:rPr>
              <w:t>Novice</w:t>
            </w:r>
          </w:p>
        </w:tc>
      </w:tr>
      <w:tr w:rsidR="00D72781"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D72781" w:rsidRDefault="00D72781" w:rsidP="00BE5E79">
            <w:pPr>
              <w:pStyle w:val="NoSpacing"/>
              <w:tabs>
                <w:tab w:val="right" w:pos="10800"/>
              </w:tabs>
              <w:spacing w:before="20" w:after="20"/>
              <w:jc w:val="both"/>
              <w:rPr>
                <w:rFonts w:cs="Times New Roman"/>
              </w:rPr>
            </w:pPr>
            <w:r>
              <w:rPr>
                <w:rFonts w:cs="Times New Roman"/>
              </w:rPr>
              <w:t>Adobe Photoshop</w:t>
            </w:r>
          </w:p>
        </w:tc>
        <w:tc>
          <w:tcPr>
            <w:tcW w:w="2159" w:type="dxa"/>
          </w:tcPr>
          <w:p w:rsidR="00D72781" w:rsidRDefault="00D72781" w:rsidP="00BE5E79">
            <w:pPr>
              <w:pStyle w:val="NoSpacing"/>
              <w:tabs>
                <w:tab w:val="right" w:pos="10800"/>
              </w:tabs>
              <w:spacing w:before="20" w:after="20"/>
              <w:jc w:val="both"/>
              <w:rPr>
                <w:rFonts w:cs="Times New Roman"/>
              </w:rPr>
            </w:pPr>
            <w:r>
              <w:rPr>
                <w:rFonts w:cs="Times New Roman"/>
              </w:rPr>
              <w:t>Novice</w:t>
            </w:r>
          </w:p>
        </w:tc>
        <w:tc>
          <w:tcPr>
            <w:tcW w:w="3331" w:type="dxa"/>
          </w:tcPr>
          <w:p w:rsidR="00D72781" w:rsidRDefault="00D72781" w:rsidP="00BE5E79">
            <w:pPr>
              <w:pStyle w:val="NoSpacing"/>
              <w:tabs>
                <w:tab w:val="right" w:pos="10800"/>
              </w:tabs>
              <w:spacing w:before="20" w:after="20"/>
              <w:jc w:val="both"/>
              <w:rPr>
                <w:rFonts w:cs="Times New Roman"/>
              </w:rPr>
            </w:pPr>
            <w:r>
              <w:rPr>
                <w:rFonts w:cs="Times New Roman"/>
              </w:rPr>
              <w:t>Adobe Illustrator</w:t>
            </w:r>
          </w:p>
        </w:tc>
        <w:tc>
          <w:tcPr>
            <w:tcW w:w="2065" w:type="dxa"/>
          </w:tcPr>
          <w:p w:rsidR="00D72781" w:rsidRDefault="00D72781" w:rsidP="00BE5E79">
            <w:pPr>
              <w:pStyle w:val="NoSpacing"/>
              <w:tabs>
                <w:tab w:val="right" w:pos="10800"/>
              </w:tabs>
              <w:spacing w:before="20" w:after="20"/>
              <w:jc w:val="both"/>
              <w:rPr>
                <w:rFonts w:cs="Times New Roman"/>
              </w:rPr>
            </w:pPr>
            <w:r>
              <w:rPr>
                <w:rFonts w:cs="Times New Roman"/>
              </w:rPr>
              <w:t>Novice</w:t>
            </w:r>
          </w:p>
        </w:tc>
      </w:tr>
    </w:tbl>
    <w:p w:rsidR="00BD09E3" w:rsidRDefault="00BD09E3" w:rsidP="005C24B5">
      <w:pPr>
        <w:pStyle w:val="NoSpacing"/>
        <w:tabs>
          <w:tab w:val="right" w:pos="10800"/>
        </w:tabs>
        <w:jc w:val="both"/>
        <w:rPr>
          <w:rFonts w:cs="Times New Roman"/>
        </w:rPr>
      </w:pPr>
    </w:p>
    <w:p w:rsidR="003843C6" w:rsidRPr="00AD403E" w:rsidRDefault="003C255C" w:rsidP="00AD403E">
      <w:pPr>
        <w:pStyle w:val="Heading2"/>
      </w:pPr>
      <w:r>
        <w:t>CLASS PROJECT</w:t>
      </w:r>
    </w:p>
    <w:p w:rsidR="003843C6" w:rsidRPr="003843C6" w:rsidRDefault="005C0CC2" w:rsidP="00AD403E">
      <w:pPr>
        <w:pStyle w:val="Heading3"/>
        <w:rPr>
          <w:b w:val="0"/>
        </w:rPr>
      </w:pPr>
      <w:r>
        <w:t>Team Website</w:t>
      </w:r>
      <w:r w:rsidR="00AD403E">
        <w:tab/>
      </w:r>
      <w:r w:rsidR="00BE5E79">
        <w:t xml:space="preserve">Spring </w:t>
      </w:r>
      <w:r>
        <w:t>2017</w:t>
      </w:r>
    </w:p>
    <w:p w:rsidR="003843C6" w:rsidRPr="007C2B28" w:rsidRDefault="003843C6" w:rsidP="005C24B5">
      <w:pPr>
        <w:pStyle w:val="NoSpacing"/>
        <w:tabs>
          <w:tab w:val="right" w:pos="10800"/>
        </w:tabs>
        <w:rPr>
          <w:rFonts w:cs="Times New Roman"/>
          <w:i/>
        </w:rPr>
      </w:pPr>
      <w:r w:rsidRPr="007C2B28">
        <w:rPr>
          <w:rFonts w:cs="Times New Roman"/>
          <w:i/>
        </w:rPr>
        <w:t>Class project at Mansfield University</w:t>
      </w:r>
    </w:p>
    <w:p w:rsidR="003D7BA7" w:rsidRDefault="005C0CC2" w:rsidP="005C24B5">
      <w:pPr>
        <w:pStyle w:val="NoSpacing"/>
        <w:tabs>
          <w:tab w:val="right" w:pos="10800"/>
        </w:tabs>
        <w:jc w:val="both"/>
        <w:rPr>
          <w:rFonts w:cs="Times New Roman"/>
        </w:rPr>
      </w:pPr>
      <w:r>
        <w:rPr>
          <w:rFonts w:cs="Times New Roman"/>
        </w:rPr>
        <w:t>For my part of this group project, I oversaw designing the website and making sure it looked as if it was for a real business. I spent countless hours working to get the website to fit all the needs for the team, but not be over cluttered. The general design gave a fluid look to each page and the small extras gave it the little touch of creativity and style it needed to make parts stand out. A lot of work was put into making the website and things turned out well in the end.</w:t>
      </w:r>
    </w:p>
    <w:p w:rsidR="00082304" w:rsidRDefault="00082304" w:rsidP="005C24B5">
      <w:pPr>
        <w:pStyle w:val="NoSpacing"/>
        <w:tabs>
          <w:tab w:val="right" w:pos="10800"/>
        </w:tabs>
        <w:jc w:val="both"/>
        <w:rPr>
          <w:rFonts w:cs="Times New Roman"/>
        </w:rPr>
      </w:pPr>
    </w:p>
    <w:p w:rsidR="003C255C" w:rsidRPr="003C255C" w:rsidRDefault="003C255C" w:rsidP="005C24B5">
      <w:pPr>
        <w:pStyle w:val="NoSpacing"/>
        <w:tabs>
          <w:tab w:val="right" w:pos="10800"/>
        </w:tabs>
        <w:jc w:val="both"/>
        <w:rPr>
          <w:rFonts w:asciiTheme="majorHAnsi" w:hAnsiTheme="majorHAnsi" w:cs="Times New Roman"/>
          <w:sz w:val="28"/>
          <w:szCs w:val="28"/>
        </w:rPr>
      </w:pPr>
      <w:r w:rsidRPr="003C255C">
        <w:rPr>
          <w:rFonts w:asciiTheme="majorHAnsi" w:hAnsiTheme="majorHAnsi" w:cs="Times New Roman"/>
          <w:sz w:val="28"/>
          <w:szCs w:val="28"/>
        </w:rPr>
        <w:t>Personal Venture</w:t>
      </w:r>
    </w:p>
    <w:p w:rsidR="003C255C" w:rsidRDefault="003C255C" w:rsidP="005C24B5">
      <w:pPr>
        <w:pStyle w:val="NoSpacing"/>
        <w:tabs>
          <w:tab w:val="right" w:pos="10800"/>
        </w:tabs>
        <w:jc w:val="both"/>
        <w:rPr>
          <w:rFonts w:cs="Times New Roman"/>
        </w:rPr>
      </w:pPr>
    </w:p>
    <w:p w:rsidR="003843C6" w:rsidRPr="00082304" w:rsidRDefault="00082304" w:rsidP="005C24B5">
      <w:pPr>
        <w:pStyle w:val="NoSpacing"/>
        <w:tabs>
          <w:tab w:val="right" w:pos="10800"/>
        </w:tabs>
        <w:rPr>
          <w:rFonts w:cs="Times New Roman"/>
          <w:b/>
        </w:rPr>
      </w:pPr>
      <w:r w:rsidRPr="003C255C">
        <w:rPr>
          <w:rFonts w:asciiTheme="majorHAnsi" w:hAnsiTheme="majorHAnsi" w:cs="Times New Roman"/>
          <w:b/>
        </w:rPr>
        <w:t>Entrepreneurship</w:t>
      </w:r>
      <w:r>
        <w:rPr>
          <w:rFonts w:cs="Times New Roman"/>
          <w:b/>
        </w:rPr>
        <w:tab/>
        <w:t>Summer 2016 - Present</w:t>
      </w:r>
    </w:p>
    <w:p w:rsidR="00082304" w:rsidRPr="00082304" w:rsidRDefault="00082304" w:rsidP="005C24B5">
      <w:pPr>
        <w:pStyle w:val="NoSpacing"/>
        <w:tabs>
          <w:tab w:val="right" w:pos="10800"/>
        </w:tabs>
        <w:rPr>
          <w:rFonts w:cs="Times New Roman"/>
          <w:i/>
        </w:rPr>
      </w:pPr>
      <w:r w:rsidRPr="00082304">
        <w:rPr>
          <w:rFonts w:cs="Times New Roman"/>
          <w:i/>
        </w:rPr>
        <w:t xml:space="preserve">Selling </w:t>
      </w:r>
      <w:r w:rsidR="003C255C">
        <w:rPr>
          <w:rFonts w:cs="Times New Roman"/>
          <w:i/>
        </w:rPr>
        <w:t xml:space="preserve">my </w:t>
      </w:r>
      <w:r w:rsidRPr="00082304">
        <w:rPr>
          <w:rFonts w:cs="Times New Roman"/>
          <w:i/>
        </w:rPr>
        <w:t>designs on products</w:t>
      </w:r>
    </w:p>
    <w:p w:rsidR="00082304" w:rsidRDefault="00082304" w:rsidP="005C24B5">
      <w:pPr>
        <w:pStyle w:val="NoSpacing"/>
        <w:tabs>
          <w:tab w:val="right" w:pos="10800"/>
        </w:tabs>
        <w:rPr>
          <w:rFonts w:cs="Times New Roman"/>
        </w:rPr>
      </w:pPr>
      <w:r>
        <w:rPr>
          <w:rFonts w:cs="Times New Roman"/>
        </w:rPr>
        <w:t xml:space="preserve">Over the summer, I decided to look into ways of earning money that I can do in my free time, or turn into something bigger. One way I discovered was designing logos and pictures to put onto shirts and sell them. I started designing a prototype design to run as my first campaign, and it went better than expected. </w:t>
      </w:r>
      <w:proofErr w:type="gramStart"/>
      <w:r>
        <w:rPr>
          <w:rFonts w:cs="Times New Roman"/>
        </w:rPr>
        <w:t>So</w:t>
      </w:r>
      <w:proofErr w:type="gramEnd"/>
      <w:r>
        <w:rPr>
          <w:rFonts w:cs="Times New Roman"/>
        </w:rPr>
        <w:t xml:space="preserve"> since then I have been pondering more designs and trying to build a customer base.</w:t>
      </w:r>
    </w:p>
    <w:p w:rsidR="0015718C" w:rsidRDefault="0015718C" w:rsidP="005C24B5">
      <w:pPr>
        <w:pStyle w:val="NoSpacing"/>
        <w:tabs>
          <w:tab w:val="right" w:pos="10800"/>
        </w:tabs>
        <w:rPr>
          <w:rFonts w:cs="Times New Roman"/>
        </w:rPr>
      </w:pPr>
    </w:p>
    <w:p w:rsidR="0015718C" w:rsidRDefault="0015718C" w:rsidP="005C24B5">
      <w:pPr>
        <w:pStyle w:val="NoSpacing"/>
        <w:tabs>
          <w:tab w:val="right" w:pos="10800"/>
        </w:tabs>
        <w:rPr>
          <w:rFonts w:cs="Times New Roman"/>
        </w:rPr>
      </w:pPr>
    </w:p>
    <w:p w:rsidR="0015718C" w:rsidRDefault="0015718C" w:rsidP="005C24B5">
      <w:pPr>
        <w:pStyle w:val="NoSpacing"/>
        <w:tabs>
          <w:tab w:val="right" w:pos="10800"/>
        </w:tabs>
        <w:rPr>
          <w:rFonts w:cs="Times New Roman"/>
        </w:rPr>
      </w:pPr>
    </w:p>
    <w:p w:rsidR="0015718C" w:rsidRDefault="0015718C" w:rsidP="005C24B5">
      <w:pPr>
        <w:pStyle w:val="NoSpacing"/>
        <w:tabs>
          <w:tab w:val="right" w:pos="10800"/>
        </w:tabs>
        <w:rPr>
          <w:rFonts w:cs="Times New Roman"/>
        </w:rPr>
      </w:pPr>
    </w:p>
    <w:p w:rsidR="0015718C" w:rsidRDefault="0015718C" w:rsidP="005C24B5">
      <w:pPr>
        <w:pStyle w:val="NoSpacing"/>
        <w:tabs>
          <w:tab w:val="right" w:pos="10800"/>
        </w:tabs>
        <w:rPr>
          <w:rFonts w:cs="Times New Roman"/>
        </w:rPr>
      </w:pPr>
    </w:p>
    <w:p w:rsidR="0015718C" w:rsidRPr="00082304" w:rsidRDefault="0015718C" w:rsidP="0015718C">
      <w:pPr>
        <w:pStyle w:val="NoSpacing"/>
        <w:tabs>
          <w:tab w:val="right" w:pos="10800"/>
        </w:tabs>
        <w:rPr>
          <w:rFonts w:cs="Times New Roman"/>
          <w:b/>
        </w:rPr>
      </w:pPr>
      <w:r>
        <w:rPr>
          <w:rFonts w:asciiTheme="majorHAnsi" w:hAnsiTheme="majorHAnsi" w:cs="Times New Roman"/>
          <w:b/>
        </w:rPr>
        <w:lastRenderedPageBreak/>
        <w:t>Photography</w:t>
      </w:r>
      <w:r>
        <w:rPr>
          <w:rFonts w:cs="Times New Roman"/>
          <w:b/>
        </w:rPr>
        <w:tab/>
        <w:t>Early 2017 - Present</w:t>
      </w:r>
    </w:p>
    <w:p w:rsidR="0015718C" w:rsidRPr="00082304" w:rsidRDefault="0015718C" w:rsidP="0015718C">
      <w:pPr>
        <w:pStyle w:val="NoSpacing"/>
        <w:tabs>
          <w:tab w:val="right" w:pos="10800"/>
        </w:tabs>
        <w:rPr>
          <w:rFonts w:cs="Times New Roman"/>
          <w:i/>
        </w:rPr>
      </w:pPr>
      <w:r>
        <w:rPr>
          <w:rFonts w:cs="Times New Roman"/>
          <w:i/>
        </w:rPr>
        <w:t>Photography Blog</w:t>
      </w:r>
    </w:p>
    <w:p w:rsidR="00082304" w:rsidRDefault="0015718C" w:rsidP="005C24B5">
      <w:pPr>
        <w:pStyle w:val="NoSpacing"/>
        <w:tabs>
          <w:tab w:val="right" w:pos="10800"/>
        </w:tabs>
        <w:rPr>
          <w:rFonts w:cs="Times New Roman"/>
        </w:rPr>
      </w:pPr>
      <w:r>
        <w:rPr>
          <w:rFonts w:cs="Times New Roman"/>
        </w:rPr>
        <w:t>I have created a photography blog using the WordPress site. I upload pictures that I take on my iPhone, without any filters or touchups (such as Photoshop). The goal of the website is to show people that you don’t necessarily need to have an expensive camera to take great pictures. I have created social media pages for the website so that when a new post is created people can be alerted.</w:t>
      </w:r>
    </w:p>
    <w:p w:rsidR="003C255C" w:rsidRDefault="003C255C" w:rsidP="005C24B5">
      <w:pPr>
        <w:pStyle w:val="NoSpacing"/>
        <w:tabs>
          <w:tab w:val="right" w:pos="10800"/>
        </w:tabs>
        <w:rPr>
          <w:rFonts w:cs="Times New Roman"/>
          <w:b/>
        </w:rPr>
      </w:pPr>
    </w:p>
    <w:p w:rsidR="007C2B28" w:rsidRDefault="007C2B28" w:rsidP="00AD403E">
      <w:pPr>
        <w:pStyle w:val="Heading2"/>
      </w:pPr>
      <w:r>
        <w:t>EDUCATION</w:t>
      </w:r>
    </w:p>
    <w:p w:rsidR="007C2B28" w:rsidRDefault="007C2B28" w:rsidP="007C2B28">
      <w:pPr>
        <w:pStyle w:val="Heading3"/>
      </w:pPr>
      <w:r>
        <w:t xml:space="preserve">Mansfield University </w:t>
      </w:r>
      <w:r w:rsidR="00BE5E79">
        <w:t>of</w:t>
      </w:r>
      <w:r>
        <w:t xml:space="preserve"> </w:t>
      </w:r>
      <w:r w:rsidR="00512CF1">
        <w:t>Pennsylvania</w:t>
      </w:r>
      <w:r w:rsidR="00512CF1">
        <w:tab/>
        <w:t>2013</w:t>
      </w:r>
      <w:r w:rsidR="00BE5E79">
        <w:t xml:space="preserve"> – </w:t>
      </w:r>
      <w:r w:rsidR="00512CF1">
        <w:t>2017</w:t>
      </w:r>
    </w:p>
    <w:p w:rsidR="00CD7FC8" w:rsidRPr="00CD7FC8" w:rsidRDefault="007C2B28" w:rsidP="003C255C">
      <w:pPr>
        <w:spacing w:after="0"/>
      </w:pPr>
      <w:r>
        <w:t>Bachelor of Science,</w:t>
      </w:r>
      <w:r w:rsidR="00BE5E79">
        <w:t xml:space="preserve"> </w:t>
      </w:r>
      <w:r>
        <w:t xml:space="preserve">Computer </w:t>
      </w:r>
      <w:r w:rsidR="00512CF1">
        <w:t>&amp; Information Science</w:t>
      </w:r>
    </w:p>
    <w:p w:rsidR="0007037D" w:rsidRPr="00AD403E" w:rsidRDefault="001A0006" w:rsidP="00AD403E">
      <w:pPr>
        <w:pStyle w:val="Heading2"/>
      </w:pPr>
      <w:r w:rsidRPr="000C6CB2">
        <w:t>EXPERIENCE</w:t>
      </w:r>
    </w:p>
    <w:p w:rsidR="00324AD3" w:rsidRDefault="00324AD3" w:rsidP="005F6AFC">
      <w:pPr>
        <w:pStyle w:val="Heading3"/>
        <w:spacing w:before="0" w:line="240" w:lineRule="auto"/>
      </w:pPr>
      <w:proofErr w:type="spellStart"/>
      <w:r>
        <w:t>Coldstone</w:t>
      </w:r>
      <w:proofErr w:type="spellEnd"/>
      <w:r>
        <w:t xml:space="preserve"> Creamery – Jenson Beach, FL </w:t>
      </w:r>
      <w:r>
        <w:tab/>
        <w:t>2017 – Present</w:t>
      </w:r>
    </w:p>
    <w:p w:rsidR="00324AD3" w:rsidRDefault="00324AD3" w:rsidP="005F6AFC">
      <w:pPr>
        <w:pStyle w:val="Heading3"/>
        <w:spacing w:before="0" w:line="240" w:lineRule="auto"/>
        <w:rPr>
          <w:b w:val="0"/>
          <w:i/>
        </w:rPr>
      </w:pPr>
      <w:r>
        <w:rPr>
          <w:b w:val="0"/>
          <w:i/>
        </w:rPr>
        <w:t>Server</w:t>
      </w:r>
    </w:p>
    <w:p w:rsidR="00324AD3" w:rsidRDefault="00324AD3" w:rsidP="005F6AFC">
      <w:pPr>
        <w:spacing w:after="0" w:line="240" w:lineRule="auto"/>
      </w:pPr>
      <w:r>
        <w:t xml:space="preserve">I work as one of the serves who take orders and create the finished product. When there are little to no customers, I clean the work place, and clean and put away dishes. I aid the other workers in tasks that are needing to be completed. </w:t>
      </w:r>
      <w:r w:rsidR="005F6AFC">
        <w:t xml:space="preserve">I work on ensuring that there is always a plenty of each product available behind the counter so that when a rush comes we can easily get through it. </w:t>
      </w:r>
    </w:p>
    <w:p w:rsidR="005F6AFC" w:rsidRDefault="005F6AFC" w:rsidP="005F6AFC">
      <w:pPr>
        <w:spacing w:after="0" w:line="240" w:lineRule="auto"/>
      </w:pPr>
    </w:p>
    <w:p w:rsidR="00FC6AEB" w:rsidRPr="00FC6AEB" w:rsidRDefault="003D7BA7" w:rsidP="005F6AFC">
      <w:pPr>
        <w:pStyle w:val="Heading3"/>
        <w:spacing w:before="0" w:line="240" w:lineRule="auto"/>
      </w:pPr>
      <w:proofErr w:type="spellStart"/>
      <w:r>
        <w:t>Manser</w:t>
      </w:r>
      <w:proofErr w:type="spellEnd"/>
      <w:r>
        <w:t xml:space="preserve"> Dining Hall</w:t>
      </w:r>
      <w:r w:rsidR="005C24B5">
        <w:t xml:space="preserve"> </w:t>
      </w:r>
      <w:r w:rsidR="00324AD3">
        <w:t xml:space="preserve">– </w:t>
      </w:r>
      <w:r>
        <w:t>Mansfield</w:t>
      </w:r>
      <w:r w:rsidR="00AD403E">
        <w:t xml:space="preserve">, </w:t>
      </w:r>
      <w:r w:rsidR="00AD403E" w:rsidRPr="00AD403E">
        <w:t>PA</w:t>
      </w:r>
      <w:r w:rsidR="00AD403E">
        <w:tab/>
      </w:r>
      <w:r>
        <w:t>2015</w:t>
      </w:r>
      <w:r w:rsidR="00DD5097">
        <w:t xml:space="preserve"> – </w:t>
      </w:r>
      <w:r w:rsidR="00FC6AEB">
        <w:t>Present</w:t>
      </w:r>
    </w:p>
    <w:p w:rsidR="001A0006" w:rsidRDefault="003D7BA7" w:rsidP="005F6AFC">
      <w:pPr>
        <w:pStyle w:val="NoSpacing"/>
        <w:tabs>
          <w:tab w:val="right" w:pos="10800"/>
        </w:tabs>
        <w:rPr>
          <w:rFonts w:cs="Times New Roman"/>
          <w:i/>
        </w:rPr>
      </w:pPr>
      <w:r>
        <w:rPr>
          <w:rFonts w:cs="Times New Roman"/>
          <w:i/>
        </w:rPr>
        <w:t>UTILITIES/COOK</w:t>
      </w:r>
    </w:p>
    <w:p w:rsidR="00FC6AEB" w:rsidRPr="007C2B28" w:rsidRDefault="00FC6AEB" w:rsidP="005F6AFC">
      <w:pPr>
        <w:pStyle w:val="NoSpacing"/>
        <w:tabs>
          <w:tab w:val="right" w:pos="10800"/>
        </w:tabs>
        <w:jc w:val="both"/>
        <w:rPr>
          <w:rFonts w:cs="Times New Roman"/>
        </w:rPr>
      </w:pPr>
      <w:r w:rsidRPr="007C2B28">
        <w:rPr>
          <w:rFonts w:cs="Times New Roman"/>
        </w:rPr>
        <w:t xml:space="preserve">I am </w:t>
      </w:r>
      <w:r w:rsidR="003D7BA7">
        <w:rPr>
          <w:rFonts w:cs="Times New Roman"/>
        </w:rPr>
        <w:t>responsible for keeping the facility clean and maintained. I have to keep up with stocking, ensuring that there is plenty of each drink in the coolers, especially if there is going to be a r</w:t>
      </w:r>
      <w:r w:rsidR="00C62FAE">
        <w:rPr>
          <w:rFonts w:cs="Times New Roman"/>
        </w:rPr>
        <w:t xml:space="preserve">ush. I also occasionally am in a station where I prepare and cook pizzas, breadsticks, and also put together orders from the customers. </w:t>
      </w:r>
    </w:p>
    <w:p w:rsidR="00614FCB" w:rsidRDefault="00614FCB" w:rsidP="005F6AFC">
      <w:pPr>
        <w:pStyle w:val="NoSpacing"/>
        <w:tabs>
          <w:tab w:val="right" w:pos="10800"/>
        </w:tabs>
        <w:rPr>
          <w:rFonts w:cs="Times New Roman"/>
          <w:i/>
        </w:rPr>
      </w:pPr>
    </w:p>
    <w:p w:rsidR="00614FCB" w:rsidRDefault="00C62FAE" w:rsidP="005F6AFC">
      <w:pPr>
        <w:pStyle w:val="Heading3"/>
        <w:spacing w:before="0" w:line="240" w:lineRule="auto"/>
        <w:rPr>
          <w:b w:val="0"/>
        </w:rPr>
      </w:pPr>
      <w:proofErr w:type="spellStart"/>
      <w:r>
        <w:t>EconoLodge</w:t>
      </w:r>
      <w:proofErr w:type="spellEnd"/>
      <w:r w:rsidR="00614FCB">
        <w:t xml:space="preserve"> – </w:t>
      </w:r>
      <w:r>
        <w:t>Elmira, NY</w:t>
      </w:r>
      <w:r w:rsidR="00AD403E">
        <w:tab/>
      </w:r>
      <w:r>
        <w:t>2014</w:t>
      </w:r>
    </w:p>
    <w:p w:rsidR="00614FCB" w:rsidRPr="00614FCB" w:rsidRDefault="00C62FAE" w:rsidP="005F6AFC">
      <w:pPr>
        <w:pStyle w:val="NoSpacing"/>
        <w:tabs>
          <w:tab w:val="right" w:pos="10800"/>
        </w:tabs>
        <w:rPr>
          <w:rFonts w:cs="Times New Roman"/>
          <w:i/>
        </w:rPr>
      </w:pPr>
      <w:r>
        <w:rPr>
          <w:rFonts w:cs="Times New Roman"/>
          <w:i/>
        </w:rPr>
        <w:t>HOUSEKEEPER</w:t>
      </w:r>
    </w:p>
    <w:p w:rsidR="0083500F" w:rsidRPr="007C2B28" w:rsidRDefault="00C62FAE" w:rsidP="005F6AFC">
      <w:pPr>
        <w:pStyle w:val="NoSpacing"/>
        <w:tabs>
          <w:tab w:val="right" w:pos="10800"/>
        </w:tabs>
        <w:jc w:val="both"/>
        <w:rPr>
          <w:rFonts w:cs="Times New Roman"/>
        </w:rPr>
      </w:pPr>
      <w:r>
        <w:rPr>
          <w:rFonts w:cs="Times New Roman"/>
        </w:rPr>
        <w:t>I was a part of the housekeeping staff where I had to clean guest rooms and restock the needed materials in the room for the next guest. If there were any guests that had requests for extra items, or information about the area, I helped them. Every so often I was pulled to help another company hotel down the road when they were short-staffed.</w:t>
      </w:r>
    </w:p>
    <w:p w:rsidR="00AB2628" w:rsidRDefault="00AB2628" w:rsidP="005C24B5">
      <w:pPr>
        <w:pStyle w:val="NoSpacing"/>
        <w:tabs>
          <w:tab w:val="right" w:pos="10800"/>
        </w:tabs>
        <w:rPr>
          <w:rFonts w:cs="Times New Roman"/>
          <w:b/>
        </w:rPr>
      </w:pPr>
    </w:p>
    <w:p w:rsidR="007C2B28" w:rsidRDefault="00BE5E79" w:rsidP="007C2B28">
      <w:pPr>
        <w:pStyle w:val="Heading2"/>
      </w:pPr>
      <w:r>
        <w:t>REFERENCES</w:t>
      </w:r>
    </w:p>
    <w:p w:rsidR="00BE5E79" w:rsidRPr="00BE5E79" w:rsidRDefault="003D7BA7" w:rsidP="00BE5E79">
      <w:r>
        <w:t>R</w:t>
      </w:r>
      <w:r w:rsidR="00BE5E79">
        <w:t>eferences available on request.</w:t>
      </w:r>
    </w:p>
    <w:p w:rsidR="007C2B28" w:rsidRPr="007C2B28" w:rsidRDefault="007C2B28" w:rsidP="007C2B28"/>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764" w:rsidRDefault="00EF1764" w:rsidP="0069275C">
      <w:pPr>
        <w:spacing w:after="0" w:line="240" w:lineRule="auto"/>
      </w:pPr>
      <w:r>
        <w:separator/>
      </w:r>
    </w:p>
  </w:endnote>
  <w:endnote w:type="continuationSeparator" w:id="0">
    <w:p w:rsidR="00EF1764" w:rsidRDefault="00EF1764"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764" w:rsidRDefault="00EF1764" w:rsidP="0069275C">
      <w:pPr>
        <w:spacing w:after="0" w:line="240" w:lineRule="auto"/>
      </w:pPr>
      <w:r>
        <w:separator/>
      </w:r>
    </w:p>
  </w:footnote>
  <w:footnote w:type="continuationSeparator" w:id="0">
    <w:p w:rsidR="00EF1764" w:rsidRDefault="00EF1764" w:rsidP="0069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BDD" w:rsidRPr="003C255C" w:rsidRDefault="00512CF1" w:rsidP="003C255C">
    <w:pPr>
      <w:pStyle w:val="Heading1"/>
      <w:spacing w:before="0" w:after="120"/>
      <w:jc w:val="center"/>
      <w:rPr>
        <w:b/>
        <w:color w:val="000000" w:themeColor="text1"/>
        <w:sz w:val="48"/>
        <w:szCs w:val="48"/>
      </w:rPr>
    </w:pPr>
    <w:r>
      <w:rPr>
        <w:b/>
        <w:color w:val="000000" w:themeColor="text1"/>
        <w:sz w:val="48"/>
        <w:szCs w:val="48"/>
      </w:rPr>
      <w:t>Marcus R. Cubero</w:t>
    </w:r>
  </w:p>
  <w:p w:rsidR="00243BDD" w:rsidRDefault="00243BDD" w:rsidP="00243BDD">
    <w:pPr>
      <w:pStyle w:val="NoSpacing"/>
      <w:pBdr>
        <w:bottom w:val="single" w:sz="12" w:space="8" w:color="auto"/>
      </w:pBdr>
      <w:tabs>
        <w:tab w:val="right" w:pos="10800"/>
      </w:tabs>
      <w:spacing w:after="120"/>
      <w:rPr>
        <w:rFonts w:cs="Times New Roman"/>
      </w:rPr>
    </w:pPr>
    <w:r>
      <w:rPr>
        <w:rFonts w:cs="Times New Roman"/>
      </w:rPr>
      <w:t xml:space="preserve">Email: </w:t>
    </w:r>
    <w:hyperlink r:id="rId1" w:history="1">
      <w:r w:rsidR="00512CF1" w:rsidRPr="00AC54C7">
        <w:rPr>
          <w:rStyle w:val="Hyperlink"/>
          <w:rFonts w:cs="Times New Roman"/>
        </w:rPr>
        <w:t>cuberom30@mounties.mansfield.edu</w:t>
      </w:r>
    </w:hyperlink>
    <w:r w:rsidR="00512CF1">
      <w:rPr>
        <w:rFonts w:cs="Times New Roman"/>
      </w:rPr>
      <w:t xml:space="preserve"> </w:t>
    </w:r>
    <w:r>
      <w:rPr>
        <w:rFonts w:cs="Times New Roman"/>
      </w:rPr>
      <w:tab/>
      <w:t xml:space="preserve">Portfolio of work: </w:t>
    </w:r>
    <w:hyperlink r:id="rId2" w:history="1">
      <w:r w:rsidR="00624814" w:rsidRPr="00393092">
        <w:rPr>
          <w:rStyle w:val="Hyperlink"/>
        </w:rPr>
        <w:t>https://github.com/MarcusCubero</w:t>
      </w:r>
    </w:hyperlink>
    <w:r w:rsidR="00624814">
      <w:t xml:space="preserve"> </w:t>
    </w:r>
    <w:r>
      <w:rPr>
        <w:rFonts w:cs="Times New Roman"/>
      </w:rPr>
      <w:t xml:space="preserve"> </w:t>
    </w:r>
  </w:p>
  <w:p w:rsidR="0069275C" w:rsidRDefault="00692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227FD"/>
    <w:rsid w:val="00024EB1"/>
    <w:rsid w:val="0002684D"/>
    <w:rsid w:val="000520EF"/>
    <w:rsid w:val="00057DF5"/>
    <w:rsid w:val="00065C3D"/>
    <w:rsid w:val="00067A65"/>
    <w:rsid w:val="0007037D"/>
    <w:rsid w:val="00082304"/>
    <w:rsid w:val="00091A2D"/>
    <w:rsid w:val="000C3C8E"/>
    <w:rsid w:val="000C3D9E"/>
    <w:rsid w:val="000C6CB2"/>
    <w:rsid w:val="000D1124"/>
    <w:rsid w:val="000E2B2C"/>
    <w:rsid w:val="000F45B1"/>
    <w:rsid w:val="00117D1C"/>
    <w:rsid w:val="0015718C"/>
    <w:rsid w:val="001611D9"/>
    <w:rsid w:val="001A0006"/>
    <w:rsid w:val="001B7C26"/>
    <w:rsid w:val="001E1E49"/>
    <w:rsid w:val="001E2764"/>
    <w:rsid w:val="001F37C7"/>
    <w:rsid w:val="00217A4A"/>
    <w:rsid w:val="00243898"/>
    <w:rsid w:val="00243BDD"/>
    <w:rsid w:val="00247977"/>
    <w:rsid w:val="0026063C"/>
    <w:rsid w:val="00275105"/>
    <w:rsid w:val="00291C58"/>
    <w:rsid w:val="002D64E9"/>
    <w:rsid w:val="002E255A"/>
    <w:rsid w:val="00310221"/>
    <w:rsid w:val="00311493"/>
    <w:rsid w:val="00324AD3"/>
    <w:rsid w:val="003262B8"/>
    <w:rsid w:val="00350D46"/>
    <w:rsid w:val="00363FC6"/>
    <w:rsid w:val="00366CF7"/>
    <w:rsid w:val="003843C6"/>
    <w:rsid w:val="00385850"/>
    <w:rsid w:val="0039595E"/>
    <w:rsid w:val="003A2020"/>
    <w:rsid w:val="003B3FDF"/>
    <w:rsid w:val="003C255C"/>
    <w:rsid w:val="003D7BA7"/>
    <w:rsid w:val="003F054D"/>
    <w:rsid w:val="004060DD"/>
    <w:rsid w:val="00447B08"/>
    <w:rsid w:val="00487952"/>
    <w:rsid w:val="0049444B"/>
    <w:rsid w:val="004E1A2A"/>
    <w:rsid w:val="004E4503"/>
    <w:rsid w:val="00512CF1"/>
    <w:rsid w:val="00521613"/>
    <w:rsid w:val="00523CE9"/>
    <w:rsid w:val="005272AC"/>
    <w:rsid w:val="00542A48"/>
    <w:rsid w:val="005539BD"/>
    <w:rsid w:val="00566F3C"/>
    <w:rsid w:val="00574F5F"/>
    <w:rsid w:val="005844E4"/>
    <w:rsid w:val="00593666"/>
    <w:rsid w:val="00596997"/>
    <w:rsid w:val="005C0CC2"/>
    <w:rsid w:val="005C24B5"/>
    <w:rsid w:val="005C641C"/>
    <w:rsid w:val="005D4879"/>
    <w:rsid w:val="005F028A"/>
    <w:rsid w:val="005F1AA5"/>
    <w:rsid w:val="005F6AFC"/>
    <w:rsid w:val="00603DCF"/>
    <w:rsid w:val="00604762"/>
    <w:rsid w:val="00611304"/>
    <w:rsid w:val="00612F4F"/>
    <w:rsid w:val="00614FCB"/>
    <w:rsid w:val="00624814"/>
    <w:rsid w:val="006442AC"/>
    <w:rsid w:val="0064677D"/>
    <w:rsid w:val="0069275C"/>
    <w:rsid w:val="006E19D9"/>
    <w:rsid w:val="006E7343"/>
    <w:rsid w:val="006F379B"/>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A7006"/>
    <w:rsid w:val="009C303E"/>
    <w:rsid w:val="009C499C"/>
    <w:rsid w:val="009E290A"/>
    <w:rsid w:val="00A108A7"/>
    <w:rsid w:val="00A142EF"/>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62FAE"/>
    <w:rsid w:val="00C70227"/>
    <w:rsid w:val="00CD5735"/>
    <w:rsid w:val="00CD7FC8"/>
    <w:rsid w:val="00D00905"/>
    <w:rsid w:val="00D2179C"/>
    <w:rsid w:val="00D72781"/>
    <w:rsid w:val="00D767E8"/>
    <w:rsid w:val="00D83EA9"/>
    <w:rsid w:val="00DB7840"/>
    <w:rsid w:val="00DC77AE"/>
    <w:rsid w:val="00DC7A20"/>
    <w:rsid w:val="00DD0EE5"/>
    <w:rsid w:val="00DD5097"/>
    <w:rsid w:val="00E03104"/>
    <w:rsid w:val="00E10899"/>
    <w:rsid w:val="00E24CF0"/>
    <w:rsid w:val="00E41555"/>
    <w:rsid w:val="00E52279"/>
    <w:rsid w:val="00E63DEC"/>
    <w:rsid w:val="00E67AD5"/>
    <w:rsid w:val="00E87F16"/>
    <w:rsid w:val="00E90841"/>
    <w:rsid w:val="00E920E5"/>
    <w:rsid w:val="00EC0804"/>
    <w:rsid w:val="00EE0E74"/>
    <w:rsid w:val="00EF176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MarcusCubero" TargetMode="External"/><Relationship Id="rId1" Type="http://schemas.openxmlformats.org/officeDocument/2006/relationships/hyperlink" Target="mailto:cuberom30@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2B59-35A1-459B-8DBB-25C4D868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3274</Characters>
  <Application>Microsoft Office Word</Application>
  <DocSecurity>0</DocSecurity>
  <Lines>109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2017-05-11T23:22:00Z</dcterms:created>
  <dcterms:modified xsi:type="dcterms:W3CDTF">2017-05-11T23:22:00Z</dcterms:modified>
</cp:coreProperties>
</file>